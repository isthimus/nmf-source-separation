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712D3" w:rsidP="002712D3">
      <w:pPr>
        <w:pStyle w:val="Title"/>
        <w:jc w:val="center"/>
      </w:pPr>
      <w:r w:rsidRPr="002712D3">
        <w:t>BUILDING AN NMF SOURCE SEPARATION TOOLBOX FOR MUSICAL AUDIO</w:t>
      </w:r>
    </w:p>
    <w:p w:rsidR="00627E59" w:rsidRDefault="00627E59" w:rsidP="002712D3">
      <w:pPr>
        <w:pStyle w:val="Title"/>
        <w:jc w:val="center"/>
      </w:pPr>
      <w:r>
        <w:t>MIDTERM REPORT</w:t>
      </w:r>
    </w:p>
    <w:p w:rsidR="00627E59" w:rsidRDefault="00627E59" w:rsidP="002712D3">
      <w:pPr>
        <w:pStyle w:val="Title"/>
        <w:jc w:val="center"/>
      </w:pPr>
      <w:r>
        <w:t>MATTY BOI CCCCCC</w:t>
      </w:r>
    </w:p>
    <w:p w:rsidR="00855982" w:rsidRPr="00855982" w:rsidRDefault="002712D3" w:rsidP="001B0F2C">
      <w:pPr>
        <w:pStyle w:val="Heading1"/>
      </w:pPr>
      <w:r>
        <w:t>Abstract</w:t>
      </w:r>
    </w:p>
    <w:p w:rsidR="001B0F2C" w:rsidRDefault="004728D8" w:rsidP="001B0F2C">
      <w:r w:rsidRPr="002712D3">
        <w:t>Non-Negative</w:t>
      </w:r>
      <w:r w:rsidR="002712D3" w:rsidRPr="002712D3">
        <w:t xml:space="preserve"> Matrix Factorization (NMF) has proven to be an effective tool in source separation problems for musical audio. This report presents a MATLAB framework for source separation using NMF. Several related algorithms have been implemented and benchmarked, and the software is highly modular and extensible. We also present a discussion and timeline of future work, including score-aware implementations and </w:t>
      </w:r>
      <w:r w:rsidR="002712D3">
        <w:t xml:space="preserve">public </w:t>
      </w:r>
      <w:r w:rsidR="002712D3" w:rsidRPr="002712D3">
        <w:t>release as a MATLAB toolbox</w:t>
      </w:r>
      <w:r w:rsidR="006F1E66">
        <w:t>.</w:t>
      </w:r>
    </w:p>
    <w:p w:rsidR="001B0F2C" w:rsidRDefault="00C7282F" w:rsidP="001B0F2C">
      <w:pPr>
        <w:pStyle w:val="Heading1"/>
      </w:pPr>
      <w:r>
        <w:t>Introduction</w:t>
      </w:r>
    </w:p>
    <w:p w:rsidR="00803508" w:rsidRDefault="00C7282F" w:rsidP="00C7282F">
      <w:r w:rsidRPr="00C7282F">
        <w:rPr>
          <w:i/>
        </w:rPr>
        <w:t>Source Separation</w:t>
      </w:r>
      <w:r>
        <w:t xml:space="preserve"> </w:t>
      </w:r>
      <w:r w:rsidRPr="00C7282F">
        <w:t>is the name given to the problem of extracting a se</w:t>
      </w:r>
      <w:r>
        <w:t xml:space="preserve">t of </w:t>
      </w:r>
      <w:r w:rsidR="007D1130">
        <w:t>individual</w:t>
      </w:r>
      <w:r>
        <w:t xml:space="preserve"> sound </w:t>
      </w:r>
      <w:r w:rsidRPr="00C7282F">
        <w:rPr>
          <w:i/>
        </w:rPr>
        <w:t>sources</w:t>
      </w:r>
      <w:r>
        <w:t xml:space="preserve"> from </w:t>
      </w:r>
      <w:r w:rsidRPr="00C7282F">
        <w:t xml:space="preserve">one or </w:t>
      </w:r>
      <w:r>
        <w:t xml:space="preserve">several </w:t>
      </w:r>
      <w:r w:rsidRPr="00C7282F">
        <w:rPr>
          <w:i/>
        </w:rPr>
        <w:t>mixtures</w:t>
      </w:r>
      <w:r w:rsidRPr="00C7282F">
        <w:t>, where a mixture is a weighted sum of</w:t>
      </w:r>
      <w:r>
        <w:t xml:space="preserve"> the sources whose weighting may change with time. </w:t>
      </w:r>
      <w:r w:rsidR="00803508">
        <w:t xml:space="preserve">Mixtures may be </w:t>
      </w:r>
      <w:r w:rsidR="00803508">
        <w:rPr>
          <w:i/>
        </w:rPr>
        <w:t xml:space="preserve">Instantaneous </w:t>
      </w:r>
      <w:r w:rsidR="00803508">
        <w:t xml:space="preserve">– affected only by the present values of the sources – or </w:t>
      </w:r>
      <w:r w:rsidR="00803508">
        <w:rPr>
          <w:i/>
        </w:rPr>
        <w:t xml:space="preserve">convolutive </w:t>
      </w:r>
      <w:r w:rsidR="00803508">
        <w:t>– affected by present and past values.</w:t>
      </w:r>
      <w:r w:rsidR="00F65288">
        <w:t xml:space="preserve"> In some cases, the problem can be exactly solved, </w:t>
      </w:r>
      <w:r w:rsidR="008362C2">
        <w:t>in theory allowing</w:t>
      </w:r>
      <w:r w:rsidR="00F65288">
        <w:t xml:space="preserve"> perfect reconstruction of the source signals.</w:t>
      </w:r>
      <w:r w:rsidR="008362C2">
        <w:t xml:space="preserve"> T</w:t>
      </w:r>
      <w:r w:rsidR="008362C2">
        <w:t xml:space="preserve">here </w:t>
      </w:r>
      <w:r w:rsidR="00911796">
        <w:t>are</w:t>
      </w:r>
      <w:r w:rsidR="008362C2">
        <w:t xml:space="preserve"> inherent a</w:t>
      </w:r>
      <w:r w:rsidR="00911796">
        <w:t>mbiguities</w:t>
      </w:r>
      <w:r w:rsidR="008362C2">
        <w:t xml:space="preserve">, however, </w:t>
      </w:r>
      <w:r w:rsidR="00F65288">
        <w:t xml:space="preserve">in </w:t>
      </w:r>
      <w:r w:rsidR="00F65288">
        <w:rPr>
          <w:i/>
        </w:rPr>
        <w:t xml:space="preserve">underdetermined </w:t>
      </w:r>
      <w:r w:rsidR="00F65288">
        <w:t>mixtures with more sources than mixture channels</w:t>
      </w:r>
      <w:r w:rsidR="007D1130">
        <w:t>. Algorithms for this class of problems must make prior assumptions about the source signals, such as stati</w:t>
      </w:r>
      <w:r w:rsidR="004F57F9">
        <w:t>stical independence, harmonicity</w:t>
      </w:r>
      <w:r w:rsidR="007D1130">
        <w:t xml:space="preserve">, or sparseness under some frequency transform. </w:t>
      </w:r>
    </w:p>
    <w:p w:rsidR="00C7282F" w:rsidRDefault="00DC152E" w:rsidP="00C7282F">
      <w:r>
        <w:t xml:space="preserve">Applications </w:t>
      </w:r>
      <w:r w:rsidR="007D1130">
        <w:t xml:space="preserve">of source separation algorithms are numerous and include noise reduction, speech enhancement and </w:t>
      </w:r>
      <w:r w:rsidR="00520898">
        <w:t>analysis of hyperspectral image</w:t>
      </w:r>
      <w:r w:rsidR="00B72014">
        <w:t xml:space="preserve">s </w:t>
      </w:r>
      <w:r w:rsidR="00B72014">
        <w:fldChar w:fldCharType="begin" w:fldLock="1"/>
      </w:r>
      <w:r w:rsidR="00B72014">
        <w:instrText>ADDIN CSL_CITATION {"citationItems":[{"id":"ITEM-1","itemData":{"DOI":"10.1016/B978-0-12-374726-6.00021-7","ISBN":"9780123747266","abstract":"This chapter provides an overview of history of source separation applications, presents how to apply independent component analysis, and describes a few (blind or semiblind) source separation applications. A “fully blind” approach to source separation would assume strictly no prior knowledge about either source properties or type of mixture. The source separation problem cannot be solved in such conditions. Therefore, the most classical source separation approaches, which are called “blind methods,” are based on generic priors. In order to successfully apply blind source separation (BSS) methods to practical problems, one first has to define the considered relationship between the observations and the sources, which is obtained by modeling the physics of the system when this is possible, and to check if the assumed source properties are realistic. When the number of free unknown parameters in independent component analysis (ICA) is too high, as compared to the available sample size, the ICA model is likely to overfit or overlearn the data. Solutions to the overfitting problem include, in addition to the acquisition of more data, a reduction of the dimensions of the data. Such a process can be performed during whitening, which typically precedes most ICA algorithms.","author":[{"dropping-particle":"","family":"Deville","given":"Y.","non-dropping-particle":"","parse-names":false,"suffix":""},{"dropping-particle":"","family":"Vigario","given":"R.","non-dropping-particle":"","parse-names":false,"suffix":""}],"container-title":"Handbook of Blind Source Separation","id":"ITEM-1","issued":{"date-parts":[["2010","1","1"]]},"page":"639-681","publisher":"Academic Press","title":"Overview of source separation applications","type":"article-journal"},"uris":["http://www.mendeley.com/documents/?uuid=d4da9c87-f176-34de-819a-5a031406e892"]}],"mendeley":{"formattedCitation":"[1]","plainTextFormattedCitation":"[1]"},"properties":{"noteIndex":0},"schema":"https://github.com/citation-style-language/schema/raw/master/csl-citation.json"}</w:instrText>
      </w:r>
      <w:r w:rsidR="00B72014">
        <w:fldChar w:fldCharType="separate"/>
      </w:r>
      <w:r w:rsidR="00B72014" w:rsidRPr="00B72014">
        <w:rPr>
          <w:noProof/>
        </w:rPr>
        <w:t>[1]</w:t>
      </w:r>
      <w:r w:rsidR="00B72014">
        <w:fldChar w:fldCharType="end"/>
      </w:r>
      <w:r w:rsidR="007D1130">
        <w:t>.</w:t>
      </w:r>
      <w:r w:rsidR="006F416E">
        <w:t xml:space="preserve"> In music, source separation can be used for</w:t>
      </w:r>
      <w:r w:rsidR="00063F5E">
        <w:rPr>
          <w:i/>
        </w:rPr>
        <w:t xml:space="preserve"> upmixing </w:t>
      </w:r>
      <w:r w:rsidR="00063F5E">
        <w:t xml:space="preserve">mono to stereo or stereo to surround sound, </w:t>
      </w:r>
      <w:r w:rsidR="004D616F">
        <w:t>and</w:t>
      </w:r>
      <w:r w:rsidR="00063F5E">
        <w:t xml:space="preserve"> for </w:t>
      </w:r>
      <w:r w:rsidR="00063F5E">
        <w:rPr>
          <w:i/>
        </w:rPr>
        <w:t xml:space="preserve">remastering </w:t>
      </w:r>
      <w:r w:rsidR="00063F5E">
        <w:t xml:space="preserve">existing recordings – perhaps by extracting the sound of a single instrument, editing it, and replacing it in the mix. </w:t>
      </w:r>
      <w:r w:rsidR="004D616F">
        <w:t>These applications often involve underdetermined mixtures while requiring high quality reconstruction, placing heavy demands on the source separation algorithm.</w:t>
      </w:r>
      <w:r w:rsidR="00D5403A">
        <w:t xml:space="preserve"> Musical Source Separation is an area of active research. </w:t>
      </w:r>
    </w:p>
    <w:p w:rsidR="000645D3" w:rsidRPr="00671FBD" w:rsidRDefault="00B72014" w:rsidP="00C7282F">
      <w:r>
        <w:t xml:space="preserve">This project aims to create a </w:t>
      </w:r>
      <w:r w:rsidR="004F57F9">
        <w:t xml:space="preserve">robust MATLAB </w:t>
      </w:r>
      <w:r>
        <w:t xml:space="preserve">framework for Source Separation of musical audio using </w:t>
      </w:r>
      <w:r w:rsidR="0084211C">
        <w:t>Non-Negative</w:t>
      </w:r>
      <w:r>
        <w:t xml:space="preserve"> Matrix Factorization (NMF</w:t>
      </w:r>
      <w:r w:rsidR="00830A2C">
        <w:t xml:space="preserve">), a technique which </w:t>
      </w:r>
      <w:r w:rsidR="0084211C">
        <w:t>approximates</w:t>
      </w:r>
      <w:r w:rsidR="00830A2C">
        <w:t xml:space="preserve"> the Short Time Fourier Transform (STFT) matrix</w:t>
      </w:r>
      <w:r w:rsidR="004B5600">
        <w:t xml:space="preserve"> of a mixture</w:t>
      </w:r>
      <w:r w:rsidR="00830A2C">
        <w:t xml:space="preserve"> as a product of two non-negative matrices</w:t>
      </w:r>
      <w:r w:rsidR="0084211C">
        <w:t xml:space="preserve"> of much smaller rank.</w:t>
      </w:r>
      <w:r w:rsidR="004B5600">
        <w:t xml:space="preserve"> </w:t>
      </w:r>
      <w:r w:rsidR="0084211C">
        <w:t>There are a range of possible NMF</w:t>
      </w:r>
      <w:r w:rsidR="000645D3">
        <w:t xml:space="preserve">-based </w:t>
      </w:r>
      <w:r w:rsidR="0084211C">
        <w:t xml:space="preserve">algorithms </w:t>
      </w:r>
      <w:r w:rsidR="000645D3">
        <w:t>depending</w:t>
      </w:r>
      <w:r w:rsidR="0084211C">
        <w:t xml:space="preserve"> on the choice of approximation cost function and the application of various constraints</w:t>
      </w:r>
      <w:r w:rsidR="004D616F">
        <w:t xml:space="preserve">. </w:t>
      </w:r>
      <w:r w:rsidR="00671FBD" w:rsidRPr="00671FBD">
        <w:rPr>
          <w:i/>
        </w:rPr>
        <w:t>Score-aware</w:t>
      </w:r>
      <w:r w:rsidR="00671FBD">
        <w:rPr>
          <w:i/>
        </w:rPr>
        <w:t xml:space="preserve"> </w:t>
      </w:r>
      <w:r w:rsidR="00671FBD">
        <w:t xml:space="preserve">approaches which incorporate information from a musical score will be a particular focus. </w:t>
      </w:r>
    </w:p>
    <w:p w:rsidR="000745E2" w:rsidRDefault="000745E2" w:rsidP="00C7282F">
      <w:r>
        <w:lastRenderedPageBreak/>
        <w:t>The goals of the project are as follows:</w:t>
      </w:r>
    </w:p>
    <w:p w:rsidR="000745E2" w:rsidRDefault="000745E2" w:rsidP="000645D3">
      <w:pPr>
        <w:pStyle w:val="ListParagraph"/>
        <w:numPr>
          <w:ilvl w:val="0"/>
          <w:numId w:val="33"/>
        </w:numPr>
      </w:pPr>
      <w:r>
        <w:t xml:space="preserve">Produce a flexible software framework for source separation using NMF which can </w:t>
      </w:r>
      <w:r w:rsidR="000645D3">
        <w:t>accommodate</w:t>
      </w:r>
      <w:r>
        <w:t xml:space="preserve"> a wide range of algorithms</w:t>
      </w:r>
    </w:p>
    <w:p w:rsidR="008362C2" w:rsidRDefault="000745E2" w:rsidP="000645D3">
      <w:pPr>
        <w:pStyle w:val="ListParagraph"/>
        <w:numPr>
          <w:ilvl w:val="0"/>
          <w:numId w:val="33"/>
        </w:numPr>
      </w:pPr>
      <w:r>
        <w:t xml:space="preserve">Produce a </w:t>
      </w:r>
      <w:r w:rsidR="000645D3">
        <w:t>framework which is modular and trivially easy to extend, and therefore useful for other researchers</w:t>
      </w:r>
    </w:p>
    <w:p w:rsidR="000645D3" w:rsidRDefault="000645D3" w:rsidP="000645D3">
      <w:pPr>
        <w:pStyle w:val="ListParagraph"/>
        <w:numPr>
          <w:ilvl w:val="0"/>
          <w:numId w:val="33"/>
        </w:numPr>
      </w:pPr>
      <w:r>
        <w:t xml:space="preserve">Implement a range of blind and score-aware source separation algorithms, and compare their performance using established benchmarks. </w:t>
      </w:r>
    </w:p>
    <w:p w:rsidR="004415AA" w:rsidRDefault="000645D3" w:rsidP="00C7282F">
      <w:pPr>
        <w:pStyle w:val="ListParagraph"/>
        <w:numPr>
          <w:ilvl w:val="0"/>
          <w:numId w:val="33"/>
        </w:numPr>
      </w:pPr>
      <w:r>
        <w:t xml:space="preserve">Distribute the project codebase online </w:t>
      </w:r>
      <w:r w:rsidRPr="004415AA">
        <w:t>for</w:t>
      </w:r>
      <w:r>
        <w:t xml:space="preserve"> free as a MATLAB toolbox</w:t>
      </w:r>
    </w:p>
    <w:p w:rsidR="004415AA" w:rsidRDefault="004415AA" w:rsidP="004415AA">
      <w:r>
        <w:t>For these goals to be met, the code must be production quality throughout the codebase, with effective error handling, extensive documentation and commenting, and minimal coupling between modules.</w:t>
      </w:r>
      <w:r w:rsidR="00593713">
        <w:t xml:space="preserve"> </w:t>
      </w:r>
      <w:r w:rsidR="008B73B8">
        <w:t xml:space="preserve">High performance, though desirable in the end product, is </w:t>
      </w:r>
      <w:r w:rsidR="00593713">
        <w:t>a secondary concern</w:t>
      </w:r>
      <w:r w:rsidR="008B73B8">
        <w:t xml:space="preserve"> at present</w:t>
      </w:r>
      <w:r w:rsidR="00593713">
        <w:t xml:space="preserve">. </w:t>
      </w:r>
      <w:r w:rsidR="0079407C">
        <w:t xml:space="preserve"> Reproducibility of results is ensured by versioning </w:t>
      </w:r>
      <w:r w:rsidR="00DB5D61">
        <w:t xml:space="preserve">and publicly releasing code, </w:t>
      </w:r>
      <w:r w:rsidR="0079407C">
        <w:t>using publicly av</w:t>
      </w:r>
      <w:r w:rsidR="00DB5D61">
        <w:t>ailable datasets, and benchmarking with standard benchmarks</w:t>
      </w:r>
      <w:bookmarkStart w:id="0" w:name="_GoBack"/>
      <w:bookmarkEnd w:id="0"/>
      <w:r w:rsidR="00DB5D61">
        <w:t>.</w:t>
      </w:r>
      <w:r w:rsidR="0079407C">
        <w:t xml:space="preserve"> </w:t>
      </w:r>
      <w:r w:rsidR="00627E59">
        <w:t>A</w:t>
      </w:r>
      <w:r w:rsidR="008B73B8">
        <w:t xml:space="preserve"> detailed project plan </w:t>
      </w:r>
      <w:r w:rsidR="00076593">
        <w:t>and logbook have</w:t>
      </w:r>
      <w:r w:rsidR="008B73B8">
        <w:t xml:space="preserve"> been maintained </w:t>
      </w:r>
      <w:r w:rsidR="0079407C">
        <w:t>throughout and</w:t>
      </w:r>
      <w:r w:rsidR="00627E59">
        <w:t xml:space="preserve"> will be taken forward into the sec</w:t>
      </w:r>
      <w:r w:rsidR="002F511E">
        <w:t>o</w:t>
      </w:r>
      <w:r w:rsidR="00627E59">
        <w:t xml:space="preserve">nd half of the project. </w:t>
      </w:r>
    </w:p>
    <w:p w:rsidR="004415AA" w:rsidRDefault="004415AA" w:rsidP="00C7282F"/>
    <w:p w:rsidR="004415AA" w:rsidRDefault="00B96DE2" w:rsidP="00C7282F">
      <w:r>
        <w:t>Constraints are time. Quality of code. Data. *</w:t>
      </w:r>
    </w:p>
    <w:p w:rsidR="004415AA" w:rsidRPr="004415AA" w:rsidRDefault="004415AA" w:rsidP="00C7282F"/>
    <w:sectPr w:rsidR="004415AA" w:rsidRPr="004415AA"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7BE" w:rsidRDefault="007527BE" w:rsidP="00855982">
      <w:pPr>
        <w:spacing w:after="0" w:line="240" w:lineRule="auto"/>
      </w:pPr>
      <w:r>
        <w:separator/>
      </w:r>
    </w:p>
  </w:endnote>
  <w:endnote w:type="continuationSeparator" w:id="0">
    <w:p w:rsidR="007527BE" w:rsidRDefault="007527B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7BE" w:rsidRDefault="007527BE" w:rsidP="00855982">
      <w:pPr>
        <w:spacing w:after="0" w:line="240" w:lineRule="auto"/>
      </w:pPr>
      <w:r>
        <w:separator/>
      </w:r>
    </w:p>
  </w:footnote>
  <w:footnote w:type="continuationSeparator" w:id="0">
    <w:p w:rsidR="007527BE" w:rsidRDefault="007527B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535A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F6535A"/>
    <w:multiLevelType w:val="hybridMultilevel"/>
    <w:tmpl w:val="23500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1A54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CC7FC5"/>
    <w:multiLevelType w:val="hybridMultilevel"/>
    <w:tmpl w:val="879845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6"/>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063F5E"/>
    <w:rsid w:val="000645D3"/>
    <w:rsid w:val="000745E2"/>
    <w:rsid w:val="00076593"/>
    <w:rsid w:val="00126A5F"/>
    <w:rsid w:val="001B0F2C"/>
    <w:rsid w:val="001D4362"/>
    <w:rsid w:val="002712D3"/>
    <w:rsid w:val="002D5396"/>
    <w:rsid w:val="002F511E"/>
    <w:rsid w:val="004415AA"/>
    <w:rsid w:val="004728D8"/>
    <w:rsid w:val="00486AF5"/>
    <w:rsid w:val="004B5600"/>
    <w:rsid w:val="004D616F"/>
    <w:rsid w:val="004F57F9"/>
    <w:rsid w:val="00520898"/>
    <w:rsid w:val="00593713"/>
    <w:rsid w:val="00627E59"/>
    <w:rsid w:val="00671FBD"/>
    <w:rsid w:val="006F1E66"/>
    <w:rsid w:val="006F416E"/>
    <w:rsid w:val="007527BE"/>
    <w:rsid w:val="007833A7"/>
    <w:rsid w:val="0079407C"/>
    <w:rsid w:val="007D1130"/>
    <w:rsid w:val="00803508"/>
    <w:rsid w:val="00830A2C"/>
    <w:rsid w:val="008362C2"/>
    <w:rsid w:val="0084211C"/>
    <w:rsid w:val="00855982"/>
    <w:rsid w:val="008822B0"/>
    <w:rsid w:val="008B73B8"/>
    <w:rsid w:val="00911796"/>
    <w:rsid w:val="009B6F0A"/>
    <w:rsid w:val="00A10484"/>
    <w:rsid w:val="00B72014"/>
    <w:rsid w:val="00B96DE2"/>
    <w:rsid w:val="00BD7E76"/>
    <w:rsid w:val="00C7282F"/>
    <w:rsid w:val="00CD7220"/>
    <w:rsid w:val="00D5403A"/>
    <w:rsid w:val="00DB5D61"/>
    <w:rsid w:val="00DC152E"/>
    <w:rsid w:val="00F65288"/>
    <w:rsid w:val="00F862A5"/>
    <w:rsid w:val="00FC1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AD305"/>
  <w15:chartTrackingRefBased/>
  <w15:docId w15:val="{26D2FC91-D21A-486B-BC5D-2FFE9F2C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numPr>
        <w:ilvl w:val="1"/>
        <w:numId w:val="31"/>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numPr>
        <w:ilvl w:val="2"/>
        <w:numId w:val="3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numPr>
        <w:ilvl w:val="4"/>
        <w:numId w:val="31"/>
      </w:numPr>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numPr>
        <w:ilvl w:val="5"/>
        <w:numId w:val="31"/>
      </w:numPr>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numPr>
        <w:numId w:val="0"/>
      </w:num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7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E84BB-4F93-4C62-A7F6-D634B7D4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214</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Matt Creighton</cp:lastModifiedBy>
  <cp:revision>26</cp:revision>
  <dcterms:created xsi:type="dcterms:W3CDTF">2018-12-16T10:07:00Z</dcterms:created>
  <dcterms:modified xsi:type="dcterms:W3CDTF">2019-01-04T16:49:00Z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Citation Style_1">
    <vt:lpwstr>http://www.zotero.org/styles/ieee</vt:lpwstr>
  </property>
  <property fmtid="{D5CDD505-2E9C-101B-9397-08002B2CF9AE}" pid="30" name="Mendeley Unique User Id_1">
    <vt:lpwstr>63aac765-3bf8-3161-8ddd-689ad60e3080</vt:lpwstr>
  </property>
</Properties>
</file>